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B95" w:rsidRPr="00FC1056" w:rsidRDefault="000E3B95" w:rsidP="00FC1056">
      <w:pPr>
        <w:rPr>
          <w:rStyle w:val="hochgestellt"/>
          <w:vertAlign w:val="baseline"/>
        </w:rPr>
      </w:pPr>
      <w:bookmarkStart w:id="0" w:name="_GoBack"/>
      <w:bookmarkEnd w:id="0"/>
    </w:p>
    <w:sectPr w:rsidR="000E3B95" w:rsidRPr="00FC1056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31"/>
    <w:rsid w:val="00012F80"/>
    <w:rsid w:val="000E3B95"/>
    <w:rsid w:val="005B5F4C"/>
    <w:rsid w:val="006841D6"/>
    <w:rsid w:val="006C641F"/>
    <w:rsid w:val="00770AD9"/>
    <w:rsid w:val="00823831"/>
    <w:rsid w:val="0096619A"/>
    <w:rsid w:val="00A86119"/>
    <w:rsid w:val="00C07D46"/>
    <w:rsid w:val="00C30E57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74AA5-3FDF-034C-AB35-47ECC65D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A86119"/>
    <w:rPr>
      <w:sz w:val="20"/>
    </w:rPr>
    <w:tblPr/>
    <w:trPr>
      <w:cantSplit/>
    </w:trPr>
    <w:tcPr>
      <w:vAlign w:val="center"/>
    </w:tc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/GitHub/FinalCif/template/template2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538B3-F29D-0F47-B0D3-2D7618B16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2019-07-17T16:45:00Z</dcterms:created>
  <dcterms:modified xsi:type="dcterms:W3CDTF">2019-07-17T16:45:00Z</dcterms:modified>
</cp:coreProperties>
</file>